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52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7200"/>
      </w:tblGrid>
      <w:tr w:rsidR="001B2ABD" w14:paraId="78E80903" w14:textId="77777777" w:rsidTr="00201E40">
        <w:trPr>
          <w:trHeight w:val="4410"/>
        </w:trPr>
        <w:tc>
          <w:tcPr>
            <w:tcW w:w="3600" w:type="dxa"/>
            <w:vAlign w:val="bottom"/>
          </w:tcPr>
          <w:p w14:paraId="5CA8829A" w14:textId="0D5CCB98" w:rsidR="001B2ABD" w:rsidRDefault="00EA40B0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FE22422" wp14:editId="0AD784C7">
                  <wp:extent cx="1608279" cy="2244725"/>
                  <wp:effectExtent l="57150" t="57150" r="106680" b="1174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519" cy="226599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57785" dist="33020" dir="3180000" algn="ctr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prstMaterial="matte">
                            <a:bevelT w="38100" h="57150" prst="angle"/>
                            <a:bevelB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</w:tcPr>
          <w:p w14:paraId="47A73306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7200" w:type="dxa"/>
            <w:vAlign w:val="bottom"/>
          </w:tcPr>
          <w:p w14:paraId="745D484A" w14:textId="6FDBDB6C" w:rsidR="001B2ABD" w:rsidRPr="00A80124" w:rsidRDefault="00EA40B0" w:rsidP="001B2ABD">
            <w:pPr>
              <w:pStyle w:val="Title"/>
              <w:rPr>
                <w:sz w:val="72"/>
                <w:szCs w:val="72"/>
              </w:rPr>
            </w:pPr>
            <w:r w:rsidRPr="00A80124">
              <w:rPr>
                <w:sz w:val="72"/>
                <w:szCs w:val="72"/>
              </w:rPr>
              <w:t>KARAMUDDIN</w:t>
            </w:r>
            <w:r w:rsidR="00A80124" w:rsidRPr="00A80124">
              <w:rPr>
                <w:sz w:val="72"/>
                <w:szCs w:val="72"/>
              </w:rPr>
              <w:t xml:space="preserve"> qADERI</w:t>
            </w:r>
          </w:p>
          <w:p w14:paraId="39AB3A4A" w14:textId="733EA4EE" w:rsidR="001B2ABD" w:rsidRPr="00C9688D" w:rsidRDefault="00C9688D" w:rsidP="00C9688D">
            <w:pPr>
              <w:pStyle w:val="Subtitle"/>
              <w:rPr>
                <w:rFonts w:asciiTheme="majorHAnsi" w:hAnsiTheme="majorHAnsi" w:cstheme="majorBidi"/>
                <w:b/>
                <w:bCs/>
                <w:sz w:val="40"/>
                <w:szCs w:val="40"/>
              </w:rPr>
            </w:pPr>
            <w:proofErr w:type="spellStart"/>
            <w:r>
              <w:rPr>
                <w:spacing w:val="0"/>
                <w:w w:val="100"/>
              </w:rPr>
              <w:t>Fluttre</w:t>
            </w:r>
            <w:proofErr w:type="spellEnd"/>
            <w:r>
              <w:rPr>
                <w:spacing w:val="0"/>
                <w:w w:val="100"/>
              </w:rPr>
              <w:t xml:space="preserve"> Developer &amp; Web D/D</w:t>
            </w:r>
          </w:p>
        </w:tc>
      </w:tr>
      <w:tr w:rsidR="001B2ABD" w14:paraId="59287A4E" w14:textId="77777777" w:rsidTr="00201E40">
        <w:tc>
          <w:tcPr>
            <w:tcW w:w="3600" w:type="dxa"/>
          </w:tcPr>
          <w:sdt>
            <w:sdtPr>
              <w:id w:val="-1711873194"/>
              <w:placeholder>
                <w:docPart w:val="254FB271CD32423981B8F0F734CBFD4B"/>
              </w:placeholder>
              <w:temporary/>
              <w:showingPlcHdr/>
              <w15:appearance w15:val="hidden"/>
            </w:sdtPr>
            <w:sdtEndPr/>
            <w:sdtContent>
              <w:p w14:paraId="78AEBA03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4F9DD58D" w14:textId="65AFE805" w:rsidR="00F93316" w:rsidRDefault="00F93316" w:rsidP="00F93316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</w:rPr>
              <w:t>Name:</w:t>
            </w:r>
            <w:proofErr w:type="gramStart"/>
            <w:r>
              <w:rPr>
                <w:rFonts w:ascii="Calibri" w:eastAsia="Calibri" w:hAnsi="Calibri" w:cs="Calibri"/>
                <w:sz w:val="28"/>
              </w:rPr>
              <w:tab/>
              <w:t xml:space="preserve"> 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K</w:t>
            </w:r>
            <w:r w:rsidR="008A0649">
              <w:rPr>
                <w:rFonts w:ascii="Calibri" w:eastAsia="Calibri" w:hAnsi="Calibri" w:cs="Calibri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ramuddin</w:t>
            </w:r>
            <w:proofErr w:type="gramEnd"/>
          </w:p>
          <w:p w14:paraId="7516576A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75246B80" w14:textId="76FA516F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Last/name</w:t>
            </w:r>
            <w:r>
              <w:rPr>
                <w:rFonts w:ascii="Calibri" w:eastAsia="Calibri" w:hAnsi="Calibri" w:cs="Calibri"/>
                <w:sz w:val="28"/>
              </w:rPr>
              <w:tab/>
              <w:t xml:space="preserve">           Qaderi </w:t>
            </w:r>
          </w:p>
          <w:p w14:paraId="113D0038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6C3E1B6A" w14:textId="49FA3EED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 xml:space="preserve">F/name               Tajuddin </w:t>
            </w:r>
          </w:p>
          <w:p w14:paraId="25AE9EC1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370D25A9" w14:textId="42C2897C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Date of Birth:</w:t>
            </w:r>
            <w:r>
              <w:rPr>
                <w:rFonts w:ascii="Calibri" w:eastAsia="Calibri" w:hAnsi="Calibri" w:cs="Calibri"/>
                <w:sz w:val="28"/>
              </w:rPr>
              <w:tab/>
              <w:t>2003</w:t>
            </w:r>
          </w:p>
          <w:p w14:paraId="0E6A8C2E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289074A3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Nationality:</w:t>
            </w:r>
            <w:r>
              <w:rPr>
                <w:rFonts w:ascii="Calibri" w:eastAsia="Calibri" w:hAnsi="Calibri" w:cs="Calibri"/>
                <w:sz w:val="28"/>
              </w:rPr>
              <w:tab/>
            </w:r>
            <w:r>
              <w:rPr>
                <w:rFonts w:ascii="Calibri" w:eastAsia="Calibri" w:hAnsi="Calibri" w:cs="Calibri"/>
                <w:sz w:val="28"/>
              </w:rPr>
              <w:tab/>
              <w:t>Afghan</w:t>
            </w:r>
          </w:p>
          <w:p w14:paraId="48D76655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0A7DB1E9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Place of birth:         Herat</w:t>
            </w:r>
          </w:p>
          <w:p w14:paraId="131EE1C2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22C7861A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Sex:</w:t>
            </w:r>
            <w:r>
              <w:rPr>
                <w:rFonts w:ascii="Calibri" w:eastAsia="Calibri" w:hAnsi="Calibri" w:cs="Calibri"/>
                <w:sz w:val="28"/>
              </w:rPr>
              <w:tab/>
            </w:r>
            <w:r>
              <w:rPr>
                <w:rFonts w:ascii="Calibri" w:eastAsia="Calibri" w:hAnsi="Calibri" w:cs="Calibri"/>
                <w:sz w:val="28"/>
              </w:rPr>
              <w:tab/>
            </w:r>
            <w:r>
              <w:rPr>
                <w:rFonts w:ascii="Calibri" w:eastAsia="Calibri" w:hAnsi="Calibri" w:cs="Calibri"/>
                <w:sz w:val="28"/>
              </w:rPr>
              <w:tab/>
              <w:t>male</w:t>
            </w:r>
          </w:p>
          <w:p w14:paraId="5B7056E1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</w:p>
          <w:p w14:paraId="7FC1E1DB" w14:textId="77777777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Present add</w:t>
            </w:r>
            <w:r>
              <w:rPr>
                <w:rFonts w:ascii="Calibri" w:eastAsia="Calibri" w:hAnsi="Calibri" w:cs="Calibri"/>
                <w:sz w:val="28"/>
              </w:rPr>
              <w:tab/>
              <w:t xml:space="preserve">:    </w:t>
            </w:r>
            <w:proofErr w:type="spellStart"/>
            <w:r>
              <w:rPr>
                <w:rFonts w:ascii="Calibri" w:eastAsia="Calibri" w:hAnsi="Calibri" w:cs="Calibri"/>
                <w:sz w:val="28"/>
              </w:rPr>
              <w:t>baghi</w:t>
            </w:r>
            <w:proofErr w:type="spellEnd"/>
            <w:r>
              <w:rPr>
                <w:rFonts w:ascii="Calibri" w:eastAsia="Calibri" w:hAnsi="Calibri" w:cs="Calibri"/>
                <w:sz w:val="28"/>
              </w:rPr>
              <w:t xml:space="preserve"> Azadi</w:t>
            </w:r>
          </w:p>
          <w:p w14:paraId="4C0292E2" w14:textId="2F8A4FB2" w:rsidR="00F93316" w:rsidRDefault="00F93316" w:rsidP="00F93316">
            <w:pPr>
              <w:rPr>
                <w:rFonts w:ascii="Calibri" w:eastAsia="Calibri" w:hAnsi="Calibri" w:cs="Calibri"/>
                <w:sz w:val="28"/>
              </w:rPr>
            </w:pPr>
            <w:r>
              <w:rPr>
                <w:rFonts w:ascii="Calibri" w:eastAsia="Calibri" w:hAnsi="Calibri" w:cs="Calibri"/>
                <w:sz w:val="28"/>
              </w:rPr>
              <w:t>Age:</w:t>
            </w:r>
            <w:r>
              <w:rPr>
                <w:rFonts w:ascii="Calibri" w:eastAsia="Calibri" w:hAnsi="Calibri" w:cs="Calibri"/>
                <w:sz w:val="28"/>
              </w:rPr>
              <w:tab/>
            </w:r>
            <w:r>
              <w:rPr>
                <w:rFonts w:ascii="Calibri" w:eastAsia="Calibri" w:hAnsi="Calibri" w:cs="Calibri"/>
                <w:sz w:val="28"/>
              </w:rPr>
              <w:tab/>
            </w:r>
            <w:r>
              <w:rPr>
                <w:rFonts w:ascii="Calibri" w:eastAsia="Calibri" w:hAnsi="Calibri" w:cs="Calibri"/>
                <w:sz w:val="28"/>
              </w:rPr>
              <w:tab/>
            </w:r>
            <w:r w:rsidR="008A0649">
              <w:rPr>
                <w:rFonts w:ascii="Calibri" w:eastAsia="Calibri" w:hAnsi="Calibri" w:cs="Calibri"/>
                <w:sz w:val="28"/>
              </w:rPr>
              <w:t>18</w:t>
            </w:r>
          </w:p>
          <w:p w14:paraId="5423DFC2" w14:textId="7F4C0245" w:rsidR="009F0645" w:rsidRDefault="009F0645" w:rsidP="00A80124">
            <w:pPr>
              <w:rPr>
                <w:sz w:val="22"/>
              </w:rPr>
            </w:pPr>
          </w:p>
          <w:p w14:paraId="375154DD" w14:textId="77777777" w:rsidR="00036450" w:rsidRDefault="00036450" w:rsidP="00036450"/>
          <w:sdt>
            <w:sdtPr>
              <w:id w:val="-1954003311"/>
              <w:placeholder>
                <w:docPart w:val="2F7F0A70DFC246DA8A077F6109A8634A"/>
              </w:placeholder>
              <w:temporary/>
              <w:showingPlcHdr/>
              <w15:appearance w15:val="hidden"/>
            </w:sdtPr>
            <w:sdtEndPr/>
            <w:sdtContent>
              <w:p w14:paraId="463167F8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p w14:paraId="63543DE5" w14:textId="6D92C06E" w:rsidR="004D3011" w:rsidRDefault="00356F12" w:rsidP="004D3011">
            <w:sdt>
              <w:sdtPr>
                <w:rPr>
                  <w:sz w:val="24"/>
                  <w:szCs w:val="24"/>
                </w:rPr>
                <w:id w:val="1111563247"/>
                <w:placeholder>
                  <w:docPart w:val="3196920771244911854C90D2E6B14762"/>
                </w:placeholder>
                <w:temporary/>
                <w:showingPlcHdr/>
                <w15:appearance w15:val="hidden"/>
              </w:sdtPr>
              <w:sdtEndPr/>
              <w:sdtContent>
                <w:r w:rsidR="00F93316" w:rsidRPr="00CC6E6B">
                  <w:rPr>
                    <w:sz w:val="24"/>
                    <w:szCs w:val="24"/>
                  </w:rPr>
                  <w:t>PHONE:</w:t>
                </w:r>
              </w:sdtContent>
            </w:sdt>
            <w:r w:rsidR="00F93316" w:rsidRPr="00CC6E6B">
              <w:rPr>
                <w:sz w:val="24"/>
                <w:szCs w:val="24"/>
              </w:rPr>
              <w:t xml:space="preserve"> </w:t>
            </w:r>
            <w:r w:rsidR="00F93316" w:rsidRPr="00F93316">
              <w:rPr>
                <w:rFonts w:ascii="Calibri" w:eastAsia="Calibri" w:hAnsi="Calibri" w:cs="Calibri"/>
                <w:b/>
                <w:sz w:val="24"/>
                <w:szCs w:val="24"/>
              </w:rPr>
              <w:t>+93(0) 795 368 182</w:t>
            </w:r>
            <w:r w:rsidR="00F93316">
              <w:rPr>
                <w:rFonts w:ascii="Calibri" w:eastAsia="Calibri" w:hAnsi="Calibri" w:cs="Calibri"/>
                <w:bCs/>
                <w:sz w:val="24"/>
                <w:szCs w:val="24"/>
              </w:rPr>
              <w:t xml:space="preserve"> </w:t>
            </w:r>
          </w:p>
          <w:p w14:paraId="2FADC6D3" w14:textId="426B5BD1" w:rsidR="00036450" w:rsidRPr="00A80124" w:rsidRDefault="00356F12" w:rsidP="00A80124">
            <w:pPr>
              <w:rPr>
                <w:rStyle w:val="Hyperlink"/>
                <w:color w:val="auto"/>
                <w:sz w:val="16"/>
                <w:szCs w:val="16"/>
                <w:u w:val="none"/>
              </w:rPr>
            </w:pPr>
            <w:sdt>
              <w:sdtPr>
                <w:rPr>
                  <w:color w:val="B85A22" w:themeColor="accent2" w:themeShade="BF"/>
                  <w:u w:val="single"/>
                </w:rPr>
                <w:id w:val="-240260293"/>
                <w:placeholder>
                  <w:docPart w:val="1D1990233FF84EF8B9C40A8F6B5E6A8A"/>
                </w:placeholder>
                <w:temporary/>
                <w:showingPlcHdr/>
                <w15:appearance w15:val="hidden"/>
              </w:sdtPr>
              <w:sdtEndPr>
                <w:rPr>
                  <w:color w:val="auto"/>
                  <w:u w:val="none"/>
                </w:rPr>
              </w:sdtEndPr>
              <w:sdtContent>
                <w:r w:rsidR="004D3011" w:rsidRPr="004D3011">
                  <w:t>EMAIL:</w:t>
                </w:r>
              </w:sdtContent>
            </w:sdt>
            <w:r w:rsidR="00A80124">
              <w:t xml:space="preserve"> </w:t>
            </w:r>
            <w:r w:rsidR="00A80124" w:rsidRPr="00A80124">
              <w:rPr>
                <w:b/>
                <w:bCs/>
                <w:i/>
                <w:iCs/>
                <w:sz w:val="16"/>
                <w:szCs w:val="16"/>
              </w:rPr>
              <w:t>Karamuddinqaderi222@gmail.com</w:t>
            </w:r>
          </w:p>
          <w:sdt>
            <w:sdtPr>
              <w:id w:val="-1444214663"/>
              <w:placeholder>
                <w:docPart w:val="7D1F85F862F84E0CBD5ACF47BFA2A9DC"/>
              </w:placeholder>
              <w:temporary/>
              <w:showingPlcHdr/>
              <w15:appearance w15:val="hidden"/>
            </w:sdtPr>
            <w:sdtEndPr/>
            <w:sdtContent>
              <w:p w14:paraId="38B1649E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086DE4AF" w14:textId="59AA7CCF" w:rsidR="004D3011" w:rsidRDefault="00F93316" w:rsidP="004D3011">
            <w:r>
              <w:t>Game</w:t>
            </w:r>
          </w:p>
          <w:p w14:paraId="7AEAB489" w14:textId="63FDDF0E" w:rsidR="004D3011" w:rsidRDefault="00F93316" w:rsidP="004D3011">
            <w:r>
              <w:t>Football</w:t>
            </w:r>
          </w:p>
          <w:p w14:paraId="191CD6FF" w14:textId="6BD808B0" w:rsidR="004D3011" w:rsidRDefault="00F93316" w:rsidP="004D3011">
            <w:r>
              <w:t>Codding</w:t>
            </w:r>
          </w:p>
          <w:p w14:paraId="0270A56B" w14:textId="67234789" w:rsidR="004D3011" w:rsidRPr="004D3011" w:rsidRDefault="00F93316" w:rsidP="004D3011">
            <w:r>
              <w:t>Chess</w:t>
            </w:r>
          </w:p>
        </w:tc>
        <w:tc>
          <w:tcPr>
            <w:tcW w:w="720" w:type="dxa"/>
          </w:tcPr>
          <w:p w14:paraId="3686B6DD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7200" w:type="dxa"/>
          </w:tcPr>
          <w:sdt>
            <w:sdtPr>
              <w:id w:val="1049110328"/>
              <w:placeholder>
                <w:docPart w:val="48C039AB3B58478DBD970319FB380CDB"/>
              </w:placeholder>
              <w:temporary/>
              <w:showingPlcHdr/>
              <w15:appearance w15:val="hidden"/>
            </w:sdtPr>
            <w:sdtEndPr/>
            <w:sdtContent>
              <w:p w14:paraId="69221094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09B2C1B6" w14:textId="77777777" w:rsidR="00F93316" w:rsidRPr="00A00E3F" w:rsidRDefault="00F93316" w:rsidP="00F93316">
            <w:pPr>
              <w:pStyle w:val="Heading4"/>
              <w:rPr>
                <w:sz w:val="28"/>
                <w:szCs w:val="28"/>
              </w:rPr>
            </w:pPr>
            <w:proofErr w:type="spellStart"/>
            <w:r w:rsidRPr="00A00E3F">
              <w:rPr>
                <w:sz w:val="28"/>
                <w:szCs w:val="28"/>
              </w:rPr>
              <w:t>Tajrabavy</w:t>
            </w:r>
            <w:proofErr w:type="spellEnd"/>
          </w:p>
          <w:p w14:paraId="29BE2A60" w14:textId="443DE396" w:rsidR="00F93316" w:rsidRPr="00A00E3F" w:rsidRDefault="00F93316" w:rsidP="00F93316">
            <w:pPr>
              <w:pStyle w:val="Date"/>
              <w:rPr>
                <w:b/>
                <w:bCs/>
              </w:rPr>
            </w:pPr>
            <w:r w:rsidRPr="00A00E3F">
              <w:rPr>
                <w:b/>
                <w:bCs/>
              </w:rPr>
              <w:t>200</w:t>
            </w:r>
            <w:r>
              <w:rPr>
                <w:b/>
                <w:bCs/>
              </w:rPr>
              <w:t>9</w:t>
            </w:r>
            <w:r w:rsidRPr="00A00E3F">
              <w:rPr>
                <w:b/>
                <w:bCs/>
              </w:rPr>
              <w:t xml:space="preserve"> - 20</w:t>
            </w:r>
            <w:r>
              <w:rPr>
                <w:b/>
                <w:bCs/>
              </w:rPr>
              <w:t>21</w:t>
            </w:r>
          </w:p>
          <w:p w14:paraId="7F6C74BF" w14:textId="77777777" w:rsidR="00F93316" w:rsidRDefault="00F93316" w:rsidP="00F93316">
            <w:r>
              <w:t>First rate in class</w:t>
            </w:r>
          </w:p>
          <w:sdt>
            <w:sdtPr>
              <w:id w:val="1001553383"/>
              <w:placeholder>
                <w:docPart w:val="E92EF36E25734E4EA0EA50D1FD0BEB6B"/>
              </w:placeholder>
              <w:temporary/>
              <w:showingPlcHdr/>
              <w15:appearance w15:val="hidden"/>
            </w:sdtPr>
            <w:sdtEndPr/>
            <w:sdtContent>
              <w:p w14:paraId="5937A0E7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46249B0E" w14:textId="7F21D617" w:rsidR="00036450" w:rsidRDefault="007D7702" w:rsidP="00B359E4">
            <w:pPr>
              <w:pStyle w:val="Heading4"/>
              <w:rPr>
                <w:bCs/>
              </w:rPr>
            </w:pPr>
            <w:proofErr w:type="gramStart"/>
            <w:r>
              <w:t>Market</w:t>
            </w:r>
            <w:r w:rsidR="00036450">
              <w:t xml:space="preserve"> </w:t>
            </w:r>
            <w:r w:rsidR="00036450" w:rsidRPr="00036450">
              <w:t xml:space="preserve"> </w:t>
            </w:r>
            <w:r w:rsidR="002B5263">
              <w:t>(</w:t>
            </w:r>
            <w:proofErr w:type="gramEnd"/>
            <w:r>
              <w:t>Seller, Marketing, Accountant</w:t>
            </w:r>
            <w:r w:rsidR="002B5263">
              <w:t>)</w:t>
            </w:r>
          </w:p>
          <w:p w14:paraId="055D3976" w14:textId="6F85E5B9" w:rsidR="00036450" w:rsidRPr="00036450" w:rsidRDefault="007D7702" w:rsidP="00B359E4">
            <w:pPr>
              <w:pStyle w:val="Date"/>
            </w:pPr>
            <w:r>
              <w:t>2017 - 2020</w:t>
            </w:r>
          </w:p>
          <w:p w14:paraId="09778B51" w14:textId="77777777" w:rsidR="004D3011" w:rsidRDefault="004D3011" w:rsidP="00036450"/>
          <w:p w14:paraId="4A284651" w14:textId="73264704" w:rsidR="004D3011" w:rsidRPr="004D3011" w:rsidRDefault="00E51E61" w:rsidP="00B359E4">
            <w:pPr>
              <w:pStyle w:val="Heading4"/>
              <w:rPr>
                <w:bCs/>
              </w:rPr>
            </w:pPr>
            <w:proofErr w:type="spellStart"/>
            <w:proofErr w:type="gramStart"/>
            <w:r>
              <w:t>W</w:t>
            </w:r>
            <w:r w:rsidR="007D7702">
              <w:t>efum</w:t>
            </w:r>
            <w:proofErr w:type="spellEnd"/>
            <w:r w:rsidR="004D3011" w:rsidRPr="004D3011">
              <w:t xml:space="preserve">  </w:t>
            </w:r>
            <w:r w:rsidR="002B5263">
              <w:t>(</w:t>
            </w:r>
            <w:proofErr w:type="gramEnd"/>
            <w:r w:rsidR="007D7702">
              <w:t>Flutter Developer, Web D/D</w:t>
            </w:r>
            <w:r w:rsidR="002B5263">
              <w:t>)</w:t>
            </w:r>
          </w:p>
          <w:p w14:paraId="061E6B7E" w14:textId="73945682" w:rsidR="004D3011" w:rsidRPr="004D3011" w:rsidRDefault="007D7702" w:rsidP="00B359E4">
            <w:pPr>
              <w:pStyle w:val="Date"/>
            </w:pPr>
            <w:r>
              <w:t xml:space="preserve">2020 </w:t>
            </w:r>
            <w:r w:rsidR="004D3011" w:rsidRPr="004D3011">
              <w:t>–</w:t>
            </w:r>
            <w:r>
              <w:t xml:space="preserve"> 2021</w:t>
            </w:r>
          </w:p>
          <w:p w14:paraId="580E80FC" w14:textId="0258C62B" w:rsidR="004D3011" w:rsidRDefault="00036450" w:rsidP="004D3011">
            <w:r w:rsidRPr="004D3011">
              <w:t xml:space="preserve"> </w:t>
            </w:r>
          </w:p>
          <w:p w14:paraId="72450CB7" w14:textId="70318EEE" w:rsidR="007D7702" w:rsidRPr="004D3011" w:rsidRDefault="007D7702" w:rsidP="007D7702">
            <w:pPr>
              <w:pStyle w:val="Heading4"/>
              <w:rPr>
                <w:bCs/>
              </w:rPr>
            </w:pPr>
            <w:proofErr w:type="spellStart"/>
            <w:proofErr w:type="gramStart"/>
            <w:r>
              <w:t>Ha</w:t>
            </w:r>
            <w:r w:rsidR="0000450C">
              <w:t>q</w:t>
            </w:r>
            <w:r>
              <w:t>Net</w:t>
            </w:r>
            <w:proofErr w:type="spellEnd"/>
            <w:r w:rsidRPr="004D3011">
              <w:t xml:space="preserve">  </w:t>
            </w:r>
            <w:r w:rsidR="00F06902">
              <w:t>(</w:t>
            </w:r>
            <w:proofErr w:type="gramEnd"/>
            <w:r>
              <w:t xml:space="preserve">Manager </w:t>
            </w:r>
            <w:r w:rsidR="00174036">
              <w:t xml:space="preserve">Web </w:t>
            </w:r>
            <w:r>
              <w:t>D/D</w:t>
            </w:r>
            <w:r w:rsidR="00174036">
              <w:t>, Android Apps D/D</w:t>
            </w:r>
            <w:r w:rsidR="00F06902">
              <w:t>)</w:t>
            </w:r>
          </w:p>
          <w:p w14:paraId="5E05C22A" w14:textId="145A842C" w:rsidR="007D7702" w:rsidRPr="004D3011" w:rsidRDefault="007D7702" w:rsidP="007D7702">
            <w:pPr>
              <w:pStyle w:val="Date"/>
            </w:pPr>
            <w:r>
              <w:t xml:space="preserve">2021 </w:t>
            </w:r>
            <w:r w:rsidRPr="004D3011">
              <w:t>–</w:t>
            </w:r>
            <w:r>
              <w:t xml:space="preserve"> 2022</w:t>
            </w:r>
          </w:p>
          <w:p w14:paraId="22B7089C" w14:textId="77777777" w:rsidR="007D7702" w:rsidRPr="004D3011" w:rsidRDefault="007D7702" w:rsidP="004D3011"/>
          <w:p w14:paraId="3ED1CE7A" w14:textId="2E88E0ED" w:rsidR="00201E40" w:rsidRDefault="00201E40" w:rsidP="00201E40">
            <w:pPr>
              <w:pStyle w:val="Heading2"/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18"/>
                <w:szCs w:val="22"/>
              </w:rPr>
            </w:pPr>
            <w:r>
              <w:t>Language</w:t>
            </w:r>
          </w:p>
          <w:p w14:paraId="57850259" w14:textId="594CA238" w:rsidR="004D3011" w:rsidRDefault="00201E40" w:rsidP="00036450">
            <w:r w:rsidRPr="00B90CEF">
              <w:rPr>
                <w:noProof/>
                <w:color w:val="000000" w:themeColor="text1"/>
              </w:rPr>
              <w:drawing>
                <wp:inline distT="0" distB="0" distL="0" distR="0" wp14:anchorId="6BF82405" wp14:editId="298AC050">
                  <wp:extent cx="3756660" cy="1257300"/>
                  <wp:effectExtent l="0" t="0" r="15240" b="0"/>
                  <wp:docPr id="2" name="Chart 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  <w:p w14:paraId="24B7FCC1" w14:textId="41563E57" w:rsidR="00036450" w:rsidRPr="00201E40" w:rsidRDefault="00201E40" w:rsidP="00201E40">
            <w:pPr>
              <w:pStyle w:val="Heading2"/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18"/>
                <w:szCs w:val="22"/>
              </w:rPr>
            </w:pPr>
            <w:r>
              <w:t>Language COMPUTET</w:t>
            </w:r>
          </w:p>
          <w:p w14:paraId="41684B95" w14:textId="67B4D1C0" w:rsidR="00036450" w:rsidRPr="004D3011" w:rsidRDefault="00EF1581" w:rsidP="004D3011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w:drawing>
                <wp:inline distT="0" distB="0" distL="0" distR="0" wp14:anchorId="1EDF901D" wp14:editId="0190637F">
                  <wp:extent cx="4114800" cy="1333500"/>
                  <wp:effectExtent l="0" t="0" r="0" b="0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</w:tr>
    </w:tbl>
    <w:p w14:paraId="00E8E0C0" w14:textId="77777777" w:rsidR="0043117B" w:rsidRDefault="00356F12" w:rsidP="000C45FF">
      <w:pPr>
        <w:tabs>
          <w:tab w:val="left" w:pos="990"/>
        </w:tabs>
      </w:pPr>
    </w:p>
    <w:sectPr w:rsidR="0043117B" w:rsidSect="000C45FF">
      <w:head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5C81F" w14:textId="77777777" w:rsidR="00356F12" w:rsidRDefault="00356F12" w:rsidP="000C45FF">
      <w:r>
        <w:separator/>
      </w:r>
    </w:p>
  </w:endnote>
  <w:endnote w:type="continuationSeparator" w:id="0">
    <w:p w14:paraId="204C3D47" w14:textId="77777777" w:rsidR="00356F12" w:rsidRDefault="00356F12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AC035" w14:textId="77777777" w:rsidR="00356F12" w:rsidRDefault="00356F12" w:rsidP="000C45FF">
      <w:r>
        <w:separator/>
      </w:r>
    </w:p>
  </w:footnote>
  <w:footnote w:type="continuationSeparator" w:id="0">
    <w:p w14:paraId="6515B05F" w14:textId="77777777" w:rsidR="00356F12" w:rsidRDefault="00356F12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37D8B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B25B48E" wp14:editId="208C8E92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EC3"/>
    <w:rsid w:val="0000450C"/>
    <w:rsid w:val="00036450"/>
    <w:rsid w:val="00094499"/>
    <w:rsid w:val="000C45FF"/>
    <w:rsid w:val="000E3FD1"/>
    <w:rsid w:val="00112054"/>
    <w:rsid w:val="001525E1"/>
    <w:rsid w:val="00174036"/>
    <w:rsid w:val="00180329"/>
    <w:rsid w:val="0019001F"/>
    <w:rsid w:val="001A74A5"/>
    <w:rsid w:val="001B2ABD"/>
    <w:rsid w:val="001E0391"/>
    <w:rsid w:val="001E1759"/>
    <w:rsid w:val="001F1ECC"/>
    <w:rsid w:val="00201E40"/>
    <w:rsid w:val="002400EB"/>
    <w:rsid w:val="00256CF7"/>
    <w:rsid w:val="00281FD5"/>
    <w:rsid w:val="002B5263"/>
    <w:rsid w:val="0030481B"/>
    <w:rsid w:val="003156FC"/>
    <w:rsid w:val="003254B5"/>
    <w:rsid w:val="00356F12"/>
    <w:rsid w:val="0037121F"/>
    <w:rsid w:val="003A6B7D"/>
    <w:rsid w:val="003B06CA"/>
    <w:rsid w:val="004071FC"/>
    <w:rsid w:val="00445947"/>
    <w:rsid w:val="004813B3"/>
    <w:rsid w:val="00496591"/>
    <w:rsid w:val="004C63E4"/>
    <w:rsid w:val="004D3011"/>
    <w:rsid w:val="005262AC"/>
    <w:rsid w:val="005E39D5"/>
    <w:rsid w:val="00600670"/>
    <w:rsid w:val="0062123A"/>
    <w:rsid w:val="00646E75"/>
    <w:rsid w:val="006508FB"/>
    <w:rsid w:val="006771D0"/>
    <w:rsid w:val="00715FCB"/>
    <w:rsid w:val="00743101"/>
    <w:rsid w:val="007775E1"/>
    <w:rsid w:val="007867A0"/>
    <w:rsid w:val="007927F5"/>
    <w:rsid w:val="007D7702"/>
    <w:rsid w:val="00802CA0"/>
    <w:rsid w:val="008A0649"/>
    <w:rsid w:val="009260CD"/>
    <w:rsid w:val="00952C25"/>
    <w:rsid w:val="009959D2"/>
    <w:rsid w:val="009B2A68"/>
    <w:rsid w:val="009E5EFA"/>
    <w:rsid w:val="009F0645"/>
    <w:rsid w:val="00A2118D"/>
    <w:rsid w:val="00A80124"/>
    <w:rsid w:val="00AD76E2"/>
    <w:rsid w:val="00B20152"/>
    <w:rsid w:val="00B359E4"/>
    <w:rsid w:val="00B41EC3"/>
    <w:rsid w:val="00B57D98"/>
    <w:rsid w:val="00B70850"/>
    <w:rsid w:val="00C066B6"/>
    <w:rsid w:val="00C37BA1"/>
    <w:rsid w:val="00C4674C"/>
    <w:rsid w:val="00C506CF"/>
    <w:rsid w:val="00C72BED"/>
    <w:rsid w:val="00C9578B"/>
    <w:rsid w:val="00C9688D"/>
    <w:rsid w:val="00CB0055"/>
    <w:rsid w:val="00CC70C5"/>
    <w:rsid w:val="00CD11BB"/>
    <w:rsid w:val="00D2522B"/>
    <w:rsid w:val="00D422DE"/>
    <w:rsid w:val="00D5459D"/>
    <w:rsid w:val="00DA1F4D"/>
    <w:rsid w:val="00DC3120"/>
    <w:rsid w:val="00DD172A"/>
    <w:rsid w:val="00E25A26"/>
    <w:rsid w:val="00E4381A"/>
    <w:rsid w:val="00E51E61"/>
    <w:rsid w:val="00E55D74"/>
    <w:rsid w:val="00EA40B0"/>
    <w:rsid w:val="00EF1581"/>
    <w:rsid w:val="00F06902"/>
    <w:rsid w:val="00F60274"/>
    <w:rsid w:val="00F77FB9"/>
    <w:rsid w:val="00F93316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8F1EF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chart" Target="charts/chart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1.xml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microsoft.com/office/2007/relationships/hdphoto" Target="media/hdphoto1.wd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Q\AppData\Roaming\Microsoft\Templates\Blue%20grey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German</c:v>
                </c:pt>
                <c:pt idx="1">
                  <c:v>Pashto</c:v>
                </c:pt>
                <c:pt idx="2">
                  <c:v>English</c:v>
                </c:pt>
                <c:pt idx="3">
                  <c:v>Dari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0.1</c:v>
                </c:pt>
                <c:pt idx="1">
                  <c:v>0.3</c:v>
                </c:pt>
                <c:pt idx="2">
                  <c:v>0.8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DB7-4101-869C-C0CA9A7870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15"/>
        <c:overlap val="-2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Sheet1!$A$2:$A$9</c:f>
              <c:strCache>
                <c:ptCount val="8"/>
                <c:pt idx="0">
                  <c:v>sql</c:v>
                </c:pt>
                <c:pt idx="1">
                  <c:v>php</c:v>
                </c:pt>
                <c:pt idx="2">
                  <c:v>dart</c:v>
                </c:pt>
                <c:pt idx="3">
                  <c:v>javascript</c:v>
                </c:pt>
                <c:pt idx="4">
                  <c:v>wordpress</c:v>
                </c:pt>
                <c:pt idx="5">
                  <c:v>botstrap</c:v>
                </c:pt>
                <c:pt idx="6">
                  <c:v>css</c:v>
                </c:pt>
                <c:pt idx="7">
                  <c:v>html</c:v>
                </c:pt>
              </c:strCache>
            </c:strRef>
          </c:cat>
          <c:val>
            <c:numRef>
              <c:f>Sheet1!$B$2:$B$9</c:f>
              <c:numCache>
                <c:formatCode>0%</c:formatCode>
                <c:ptCount val="8"/>
                <c:pt idx="0">
                  <c:v>0.1</c:v>
                </c:pt>
                <c:pt idx="1">
                  <c:v>0.1</c:v>
                </c:pt>
                <c:pt idx="2">
                  <c:v>0.7</c:v>
                </c:pt>
                <c:pt idx="3">
                  <c:v>0.8</c:v>
                </c:pt>
                <c:pt idx="4">
                  <c:v>0.9</c:v>
                </c:pt>
                <c:pt idx="5">
                  <c:v>0.9</c:v>
                </c:pt>
                <c:pt idx="6">
                  <c:v>0.9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441-4697-ABE2-E458658CB67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15"/>
        <c:overlap val="-2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0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54FB271CD32423981B8F0F734CBFD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D96A48-5DE3-4FC1-88CB-DEDC45B1A4FF}"/>
      </w:docPartPr>
      <w:docPartBody>
        <w:p w:rsidR="00B55174" w:rsidRDefault="00FD07E8">
          <w:pPr>
            <w:pStyle w:val="254FB271CD32423981B8F0F734CBFD4B"/>
          </w:pPr>
          <w:r w:rsidRPr="00D5459D">
            <w:t>Profile</w:t>
          </w:r>
        </w:p>
      </w:docPartBody>
    </w:docPart>
    <w:docPart>
      <w:docPartPr>
        <w:name w:val="2F7F0A70DFC246DA8A077F6109A863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776AB8-43D2-4BEB-9A2E-11DA48A9A223}"/>
      </w:docPartPr>
      <w:docPartBody>
        <w:p w:rsidR="00B55174" w:rsidRDefault="00FD07E8">
          <w:pPr>
            <w:pStyle w:val="2F7F0A70DFC246DA8A077F6109A8634A"/>
          </w:pPr>
          <w:r w:rsidRPr="00CB0055">
            <w:t>Contact</w:t>
          </w:r>
        </w:p>
      </w:docPartBody>
    </w:docPart>
    <w:docPart>
      <w:docPartPr>
        <w:name w:val="1D1990233FF84EF8B9C40A8F6B5E6A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244540-7768-4DA1-BFB7-AA53B93FCE57}"/>
      </w:docPartPr>
      <w:docPartBody>
        <w:p w:rsidR="00B55174" w:rsidRDefault="00FD07E8">
          <w:pPr>
            <w:pStyle w:val="1D1990233FF84EF8B9C40A8F6B5E6A8A"/>
          </w:pPr>
          <w:r w:rsidRPr="004D3011">
            <w:t>EMAIL:</w:t>
          </w:r>
        </w:p>
      </w:docPartBody>
    </w:docPart>
    <w:docPart>
      <w:docPartPr>
        <w:name w:val="7D1F85F862F84E0CBD5ACF47BFA2A9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C01BE2-4093-49DF-A194-0B86776E0FCB}"/>
      </w:docPartPr>
      <w:docPartBody>
        <w:p w:rsidR="00B55174" w:rsidRDefault="00FD07E8">
          <w:pPr>
            <w:pStyle w:val="7D1F85F862F84E0CBD5ACF47BFA2A9DC"/>
          </w:pPr>
          <w:r w:rsidRPr="00CB0055">
            <w:t>Hobbies</w:t>
          </w:r>
        </w:p>
      </w:docPartBody>
    </w:docPart>
    <w:docPart>
      <w:docPartPr>
        <w:name w:val="48C039AB3B58478DBD970319FB380C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B973A0-CAAE-415E-9F3D-F087EC22A7B9}"/>
      </w:docPartPr>
      <w:docPartBody>
        <w:p w:rsidR="00B55174" w:rsidRDefault="00FD07E8">
          <w:pPr>
            <w:pStyle w:val="48C039AB3B58478DBD970319FB380CDB"/>
          </w:pPr>
          <w:r w:rsidRPr="00036450">
            <w:t>EDUCATION</w:t>
          </w:r>
        </w:p>
      </w:docPartBody>
    </w:docPart>
    <w:docPart>
      <w:docPartPr>
        <w:name w:val="E92EF36E25734E4EA0EA50D1FD0BEB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EED065-8266-49F0-A02A-70C16FCB5507}"/>
      </w:docPartPr>
      <w:docPartBody>
        <w:p w:rsidR="00B55174" w:rsidRDefault="00FD07E8">
          <w:pPr>
            <w:pStyle w:val="E92EF36E25734E4EA0EA50D1FD0BEB6B"/>
          </w:pPr>
          <w:r w:rsidRPr="00036450">
            <w:t>WORK EXPERIENCE</w:t>
          </w:r>
        </w:p>
      </w:docPartBody>
    </w:docPart>
    <w:docPart>
      <w:docPartPr>
        <w:name w:val="3196920771244911854C90D2E6B147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2341E-9FB7-44D9-B505-0DD41F2BE31E}"/>
      </w:docPartPr>
      <w:docPartBody>
        <w:p w:rsidR="00E63083" w:rsidRDefault="00357C56" w:rsidP="00357C56">
          <w:pPr>
            <w:pStyle w:val="3196920771244911854C90D2E6B14762"/>
          </w:pPr>
          <w:r w:rsidRPr="004D3011">
            <w:t>PHONE: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7E8"/>
    <w:rsid w:val="002F0D6E"/>
    <w:rsid w:val="00357C56"/>
    <w:rsid w:val="00417A69"/>
    <w:rsid w:val="00484683"/>
    <w:rsid w:val="004E3583"/>
    <w:rsid w:val="00A90978"/>
    <w:rsid w:val="00B55174"/>
    <w:rsid w:val="00C234B3"/>
    <w:rsid w:val="00D71485"/>
    <w:rsid w:val="00E63083"/>
    <w:rsid w:val="00FD0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357C56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196920771244911854C90D2E6B14762">
    <w:name w:val="3196920771244911854C90D2E6B14762"/>
    <w:rsid w:val="00357C56"/>
  </w:style>
  <w:style w:type="paragraph" w:customStyle="1" w:styleId="254FB271CD32423981B8F0F734CBFD4B">
    <w:name w:val="254FB271CD32423981B8F0F734CBFD4B"/>
  </w:style>
  <w:style w:type="paragraph" w:customStyle="1" w:styleId="2F7F0A70DFC246DA8A077F6109A8634A">
    <w:name w:val="2F7F0A70DFC246DA8A077F6109A8634A"/>
  </w:style>
  <w:style w:type="paragraph" w:customStyle="1" w:styleId="1D1990233FF84EF8B9C40A8F6B5E6A8A">
    <w:name w:val="1D1990233FF84EF8B9C40A8F6B5E6A8A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D1F85F862F84E0CBD5ACF47BFA2A9DC">
    <w:name w:val="7D1F85F862F84E0CBD5ACF47BFA2A9DC"/>
  </w:style>
  <w:style w:type="paragraph" w:customStyle="1" w:styleId="48C039AB3B58478DBD970319FB380CDB">
    <w:name w:val="48C039AB3B58478DBD970319FB380CDB"/>
  </w:style>
  <w:style w:type="paragraph" w:customStyle="1" w:styleId="E92EF36E25734E4EA0EA50D1FD0BEB6B">
    <w:name w:val="E92EF36E25734E4EA0EA50D1FD0BEB6B"/>
  </w:style>
  <w:style w:type="character" w:customStyle="1" w:styleId="Heading2Char">
    <w:name w:val="Heading 2 Char"/>
    <w:basedOn w:val="DefaultParagraphFont"/>
    <w:link w:val="Heading2"/>
    <w:uiPriority w:val="9"/>
    <w:rsid w:val="00357C56"/>
    <w:rPr>
      <w:rFonts w:asciiTheme="majorHAnsi" w:eastAsiaTheme="majorEastAsia" w:hAnsiTheme="majorHAnsi" w:cstheme="majorBidi"/>
      <w:b/>
      <w:bCs/>
      <w:caps/>
      <w:szCs w:val="26"/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resume.dotx</Template>
  <TotalTime>0</TotalTime>
  <Pages>1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2021-11-13T11:27:00Z</dcterms:created>
  <dcterms:modified xsi:type="dcterms:W3CDTF">2022-01-02T13:02:00Z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